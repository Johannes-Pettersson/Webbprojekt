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738FE318" w:rsidR="002C3557" w:rsidRPr="003F6DA2" w:rsidRDefault="00897C87" w:rsidP="00DB7690">
      <w:pPr>
        <w:pStyle w:val="Rubrik"/>
        <w:rPr>
          <w:b w:val="0"/>
        </w:rPr>
      </w:pPr>
      <w:r w:rsidRPr="003F6DA2">
        <w:t>PROJEKTPLAN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20CAD3E6"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r>
      <w:r w:rsidR="008C1CE6">
        <w:rPr>
          <w:rFonts w:asciiTheme="majorHAnsi" w:hAnsiTheme="majorHAnsi"/>
          <w:sz w:val="22"/>
        </w:rPr>
        <w:t>Johannes Pettersson TE19C</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897C87" w:rsidRPr="003F6DA2">
        <w:rPr>
          <w:rFonts w:asciiTheme="majorHAnsi" w:hAnsiTheme="majorHAnsi"/>
          <w:sz w:val="22"/>
        </w:rPr>
        <w:t>19</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4077F515" w14:textId="59EF150E" w:rsidR="003F6DA2"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7070555" w:history="1">
            <w:r w:rsidR="003F6DA2" w:rsidRPr="00075C81">
              <w:rPr>
                <w:rStyle w:val="Hyperlnk"/>
                <w:noProof/>
              </w:rPr>
              <w:t>1</w:t>
            </w:r>
            <w:r w:rsidR="003F6DA2">
              <w:rPr>
                <w:rFonts w:eastAsiaTheme="minorEastAsia"/>
                <w:noProof/>
                <w:sz w:val="22"/>
                <w:lang w:eastAsia="sv-SE"/>
              </w:rPr>
              <w:tab/>
            </w:r>
            <w:r w:rsidR="003F6DA2" w:rsidRPr="00075C81">
              <w:rPr>
                <w:rStyle w:val="Hyperlnk"/>
                <w:noProof/>
              </w:rPr>
              <w:t>Inledning</w:t>
            </w:r>
            <w:r w:rsidR="003F6DA2">
              <w:rPr>
                <w:noProof/>
                <w:webHidden/>
              </w:rPr>
              <w:tab/>
            </w:r>
            <w:r w:rsidR="003F6DA2">
              <w:rPr>
                <w:noProof/>
                <w:webHidden/>
              </w:rPr>
              <w:fldChar w:fldCharType="begin"/>
            </w:r>
            <w:r w:rsidR="003F6DA2">
              <w:rPr>
                <w:noProof/>
                <w:webHidden/>
              </w:rPr>
              <w:instrText xml:space="preserve"> PAGEREF _Toc7070555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5501F05B" w14:textId="59B9F10B" w:rsidR="003F6DA2" w:rsidRDefault="00D12134">
          <w:pPr>
            <w:pStyle w:val="Innehll2"/>
            <w:tabs>
              <w:tab w:val="left" w:pos="880"/>
              <w:tab w:val="right" w:leader="dot" w:pos="9062"/>
            </w:tabs>
            <w:rPr>
              <w:rFonts w:eastAsiaTheme="minorEastAsia"/>
              <w:noProof/>
              <w:sz w:val="22"/>
              <w:lang w:eastAsia="sv-SE"/>
            </w:rPr>
          </w:pPr>
          <w:hyperlink w:anchor="_Toc7070556" w:history="1">
            <w:r w:rsidR="003F6DA2" w:rsidRPr="00075C81">
              <w:rPr>
                <w:rStyle w:val="Hyperlnk"/>
                <w:noProof/>
              </w:rPr>
              <w:t>1.1</w:t>
            </w:r>
            <w:r w:rsidR="003F6DA2">
              <w:rPr>
                <w:rFonts w:eastAsiaTheme="minorEastAsia"/>
                <w:noProof/>
                <w:sz w:val="22"/>
                <w:lang w:eastAsia="sv-SE"/>
              </w:rPr>
              <w:tab/>
            </w:r>
            <w:r w:rsidR="003F6DA2" w:rsidRPr="00075C81">
              <w:rPr>
                <w:rStyle w:val="Hyperlnk"/>
                <w:noProof/>
              </w:rPr>
              <w:t>Syfte</w:t>
            </w:r>
            <w:r w:rsidR="003F6DA2">
              <w:rPr>
                <w:noProof/>
                <w:webHidden/>
              </w:rPr>
              <w:tab/>
            </w:r>
            <w:r w:rsidR="003F6DA2">
              <w:rPr>
                <w:noProof/>
                <w:webHidden/>
              </w:rPr>
              <w:fldChar w:fldCharType="begin"/>
            </w:r>
            <w:r w:rsidR="003F6DA2">
              <w:rPr>
                <w:noProof/>
                <w:webHidden/>
              </w:rPr>
              <w:instrText xml:space="preserve"> PAGEREF _Toc7070556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466EC912" w14:textId="05BECFB7" w:rsidR="003F6DA2" w:rsidRDefault="00D12134">
          <w:pPr>
            <w:pStyle w:val="Innehll1"/>
            <w:rPr>
              <w:rFonts w:eastAsiaTheme="minorEastAsia"/>
              <w:noProof/>
              <w:sz w:val="22"/>
              <w:lang w:eastAsia="sv-SE"/>
            </w:rPr>
          </w:pPr>
          <w:hyperlink w:anchor="_Toc7070557" w:history="1">
            <w:r w:rsidR="003F6DA2" w:rsidRPr="00075C81">
              <w:rPr>
                <w:rStyle w:val="Hyperlnk"/>
                <w:noProof/>
              </w:rPr>
              <w:t>2</w:t>
            </w:r>
            <w:r w:rsidR="003F6DA2">
              <w:rPr>
                <w:rFonts w:eastAsiaTheme="minorEastAsia"/>
                <w:noProof/>
                <w:sz w:val="22"/>
                <w:lang w:eastAsia="sv-SE"/>
              </w:rPr>
              <w:tab/>
            </w:r>
            <w:r w:rsidR="003F6DA2" w:rsidRPr="00075C81">
              <w:rPr>
                <w:rStyle w:val="Hyperlnk"/>
                <w:noProof/>
              </w:rPr>
              <w:t>Metoder och verktyg</w:t>
            </w:r>
            <w:r w:rsidR="003F6DA2">
              <w:rPr>
                <w:noProof/>
                <w:webHidden/>
              </w:rPr>
              <w:tab/>
            </w:r>
            <w:r w:rsidR="003F6DA2">
              <w:rPr>
                <w:noProof/>
                <w:webHidden/>
              </w:rPr>
              <w:fldChar w:fldCharType="begin"/>
            </w:r>
            <w:r w:rsidR="003F6DA2">
              <w:rPr>
                <w:noProof/>
                <w:webHidden/>
              </w:rPr>
              <w:instrText xml:space="preserve"> PAGEREF _Toc7070557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2324949A" w14:textId="0B7ADC49" w:rsidR="003F6DA2" w:rsidRDefault="00D12134">
          <w:pPr>
            <w:pStyle w:val="Innehll2"/>
            <w:tabs>
              <w:tab w:val="left" w:pos="880"/>
              <w:tab w:val="right" w:leader="dot" w:pos="9062"/>
            </w:tabs>
            <w:rPr>
              <w:rFonts w:eastAsiaTheme="minorEastAsia"/>
              <w:noProof/>
              <w:sz w:val="22"/>
              <w:lang w:eastAsia="sv-SE"/>
            </w:rPr>
          </w:pPr>
          <w:hyperlink w:anchor="_Toc7070558" w:history="1">
            <w:r w:rsidR="003F6DA2" w:rsidRPr="00075C81">
              <w:rPr>
                <w:rStyle w:val="Hyperlnk"/>
                <w:noProof/>
              </w:rPr>
              <w:t>2.1</w:t>
            </w:r>
            <w:r w:rsidR="003F6DA2">
              <w:rPr>
                <w:rFonts w:eastAsiaTheme="minorEastAsia"/>
                <w:noProof/>
                <w:sz w:val="22"/>
                <w:lang w:eastAsia="sv-SE"/>
              </w:rPr>
              <w:tab/>
            </w:r>
            <w:r w:rsidR="003F6DA2" w:rsidRPr="00075C81">
              <w:rPr>
                <w:rStyle w:val="Hyperlnk"/>
                <w:noProof/>
              </w:rPr>
              <w:t>Avgränsningar</w:t>
            </w:r>
            <w:r w:rsidR="003F6DA2">
              <w:rPr>
                <w:noProof/>
                <w:webHidden/>
              </w:rPr>
              <w:tab/>
            </w:r>
            <w:r w:rsidR="003F6DA2">
              <w:rPr>
                <w:noProof/>
                <w:webHidden/>
              </w:rPr>
              <w:fldChar w:fldCharType="begin"/>
            </w:r>
            <w:r w:rsidR="003F6DA2">
              <w:rPr>
                <w:noProof/>
                <w:webHidden/>
              </w:rPr>
              <w:instrText xml:space="preserve"> PAGEREF _Toc7070558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D65A259" w14:textId="6DF973A1" w:rsidR="003F6DA2" w:rsidRDefault="00D12134">
          <w:pPr>
            <w:pStyle w:val="Innehll2"/>
            <w:tabs>
              <w:tab w:val="left" w:pos="880"/>
              <w:tab w:val="right" w:leader="dot" w:pos="9062"/>
            </w:tabs>
            <w:rPr>
              <w:rFonts w:eastAsiaTheme="minorEastAsia"/>
              <w:noProof/>
              <w:sz w:val="22"/>
              <w:lang w:eastAsia="sv-SE"/>
            </w:rPr>
          </w:pPr>
          <w:hyperlink w:anchor="_Toc7070559" w:history="1">
            <w:r w:rsidR="003F6DA2" w:rsidRPr="00075C81">
              <w:rPr>
                <w:rStyle w:val="Hyperlnk"/>
                <w:noProof/>
              </w:rPr>
              <w:t>2.2</w:t>
            </w:r>
            <w:r w:rsidR="003F6DA2">
              <w:rPr>
                <w:rFonts w:eastAsiaTheme="minorEastAsia"/>
                <w:noProof/>
                <w:sz w:val="22"/>
                <w:lang w:eastAsia="sv-SE"/>
              </w:rPr>
              <w:tab/>
            </w:r>
            <w:r w:rsidR="003F6DA2" w:rsidRPr="00075C81">
              <w:rPr>
                <w:rStyle w:val="Hyperlnk"/>
                <w:noProof/>
              </w:rPr>
              <w:t>Potentiella problem</w:t>
            </w:r>
            <w:r w:rsidR="003F6DA2">
              <w:rPr>
                <w:noProof/>
                <w:webHidden/>
              </w:rPr>
              <w:tab/>
            </w:r>
            <w:r w:rsidR="003F6DA2">
              <w:rPr>
                <w:noProof/>
                <w:webHidden/>
              </w:rPr>
              <w:fldChar w:fldCharType="begin"/>
            </w:r>
            <w:r w:rsidR="003F6DA2">
              <w:rPr>
                <w:noProof/>
                <w:webHidden/>
              </w:rPr>
              <w:instrText xml:space="preserve"> PAGEREF _Toc7070559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F121855" w14:textId="64F956B8" w:rsidR="003F6DA2" w:rsidRDefault="00D12134">
          <w:pPr>
            <w:pStyle w:val="Innehll1"/>
            <w:rPr>
              <w:rFonts w:eastAsiaTheme="minorEastAsia"/>
              <w:noProof/>
              <w:sz w:val="22"/>
              <w:lang w:eastAsia="sv-SE"/>
            </w:rPr>
          </w:pPr>
          <w:hyperlink w:anchor="_Toc7070560" w:history="1">
            <w:r w:rsidR="003F6DA2" w:rsidRPr="00075C81">
              <w:rPr>
                <w:rStyle w:val="Hyperlnk"/>
                <w:noProof/>
              </w:rPr>
              <w:t>3</w:t>
            </w:r>
            <w:r w:rsidR="003F6DA2">
              <w:rPr>
                <w:rFonts w:eastAsiaTheme="minorEastAsia"/>
                <w:noProof/>
                <w:sz w:val="22"/>
                <w:lang w:eastAsia="sv-SE"/>
              </w:rPr>
              <w:tab/>
            </w:r>
            <w:r w:rsidR="003F6DA2" w:rsidRPr="00075C81">
              <w:rPr>
                <w:rStyle w:val="Hyperlnk"/>
                <w:noProof/>
              </w:rPr>
              <w:t>Tidsplan</w:t>
            </w:r>
            <w:r w:rsidR="003F6DA2">
              <w:rPr>
                <w:noProof/>
                <w:webHidden/>
              </w:rPr>
              <w:tab/>
            </w:r>
            <w:r w:rsidR="003F6DA2">
              <w:rPr>
                <w:noProof/>
                <w:webHidden/>
              </w:rPr>
              <w:fldChar w:fldCharType="begin"/>
            </w:r>
            <w:r w:rsidR="003F6DA2">
              <w:rPr>
                <w:noProof/>
                <w:webHidden/>
              </w:rPr>
              <w:instrText xml:space="preserve"> PAGEREF _Toc7070560 \h </w:instrText>
            </w:r>
            <w:r w:rsidR="003F6DA2">
              <w:rPr>
                <w:noProof/>
                <w:webHidden/>
              </w:rPr>
            </w:r>
            <w:r w:rsidR="003F6DA2">
              <w:rPr>
                <w:noProof/>
                <w:webHidden/>
              </w:rPr>
              <w:fldChar w:fldCharType="separate"/>
            </w:r>
            <w:r w:rsidR="003F6DA2">
              <w:rPr>
                <w:noProof/>
                <w:webHidden/>
              </w:rPr>
              <w:t>3</w:t>
            </w:r>
            <w:r w:rsidR="003F6DA2">
              <w:rPr>
                <w:noProof/>
                <w:webHidden/>
              </w:rPr>
              <w:fldChar w:fldCharType="end"/>
            </w:r>
          </w:hyperlink>
        </w:p>
        <w:p w14:paraId="0FF16B53" w14:textId="4225D562"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8"/>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0FF16B55" w14:textId="77777777" w:rsidR="00577D38" w:rsidRPr="003F6DA2" w:rsidRDefault="00577D38" w:rsidP="005D6A4B">
      <w:pPr>
        <w:pStyle w:val="Rubrik1"/>
      </w:pPr>
      <w:bookmarkStart w:id="2" w:name="_Toc7070555"/>
      <w:r w:rsidRPr="003F6DA2">
        <w:lastRenderedPageBreak/>
        <w:t>Inledning</w:t>
      </w:r>
      <w:bookmarkEnd w:id="0"/>
      <w:bookmarkEnd w:id="1"/>
      <w:bookmarkEnd w:id="2"/>
      <w:r w:rsidRPr="003F6DA2">
        <w:t xml:space="preserve"> </w:t>
      </w:r>
    </w:p>
    <w:p w14:paraId="155C2566" w14:textId="202FE0CB" w:rsidR="00897C87" w:rsidRDefault="00897C87" w:rsidP="00897C87">
      <w:bookmarkStart w:id="3" w:name="_Toc345321897"/>
      <w:r w:rsidRPr="003F6DA2">
        <w:t>Under en inledningsrubrik ska problemet som ska behandlas presenteras. I ett webbutvecklingsprojekt kan det handla om att skapa en helt ny webbsida eller en bearbetning av en redan existerande hemsida hos ett företag eller organisation. Inledningen ska även motivera varför detta projekt behövs och varför man valt ett visst område. Sätt fokus på problemet, utan problem finns ju ingen anledning att försöka förbättra. Sätt in problemet i ett sammanhang. Varför är det viktigt att göra något åt problemet? Vilka tänkbara vinster finns med att kunna göra något åt problemet?</w:t>
      </w:r>
    </w:p>
    <w:p w14:paraId="6044E974" w14:textId="1814B23A" w:rsidR="008C1CE6" w:rsidRDefault="008C1CE6" w:rsidP="00897C87">
      <w:r>
        <w:t xml:space="preserve">I detta projekt har bioföretaget Filmstaden hyrt in mig som en webbutvecklare. Mitt uppdrag är att med hjälp av deras nuvarande hemsida som inspiration förbättra layouten och optimera användarupplevelsen hos en ny potentiell webbplats. </w:t>
      </w:r>
      <w:r w:rsidR="00785DCC">
        <w:t>Filmstaden anser att detta är en nödvändig åtgärd då deras hemsida har varit samma i flera år och är därför villiga att betala en relativt hög summa pengar för att få en hemsida som de är nöjda med.</w:t>
      </w:r>
    </w:p>
    <w:p w14:paraId="0BE18655" w14:textId="77777777" w:rsidR="008C1CE6" w:rsidRPr="003F6DA2" w:rsidRDefault="008C1CE6" w:rsidP="00897C87"/>
    <w:p w14:paraId="0FF16B57" w14:textId="1A7FCEBE" w:rsidR="00577D38" w:rsidRPr="003F6DA2" w:rsidRDefault="0092154E" w:rsidP="00897C87">
      <w:pPr>
        <w:pStyle w:val="Rubrik2"/>
      </w:pPr>
      <w:bookmarkStart w:id="4" w:name="_Toc7070556"/>
      <w:r w:rsidRPr="003F6DA2">
        <w:t>S</w:t>
      </w:r>
      <w:r w:rsidR="00577D38" w:rsidRPr="003F6DA2">
        <w:t>yfte</w:t>
      </w:r>
      <w:bookmarkEnd w:id="3"/>
      <w:bookmarkEnd w:id="4"/>
    </w:p>
    <w:p w14:paraId="0FF16B5A" w14:textId="6508B9A7" w:rsidR="00577D38" w:rsidRDefault="00897C87" w:rsidP="00897C87">
      <w:r w:rsidRPr="003F6DA2">
        <w:t>I en projektplan och i många skriftliga projektredovisningar är det vanligt att syftet har en egen rubrik. Syftet beskriver kortfattat vad du vill göra och få ut av ditt projekt. Exempel på hur ett syfte kan formuleras är: ”Syftet med detta projekt är att förbättra hemsidan.se vad gäller navigeringen och strukturen”. Ett annat exempel kan vara ”Syftet med detta projekt är att jämföra olika designalternativ för restaurangen Dal Baffos nya hemsida”. Tänk på att hålla syftet konkret och så detaljerat som möjligt.</w:t>
      </w:r>
      <w:r w:rsidR="00785DCC">
        <w:t xml:space="preserve"> </w:t>
      </w:r>
    </w:p>
    <w:p w14:paraId="1AC7283E" w14:textId="6D28229E" w:rsidR="00785DCC" w:rsidRPr="003F6DA2" w:rsidRDefault="00785DCC" w:rsidP="00897C87">
      <w:r>
        <w:t>Syftet med detta projekt är att förbättra layouten och optimera användarupplevelsen av www.filmstaden.se hemsidan</w:t>
      </w:r>
    </w:p>
    <w:p w14:paraId="0FF16B5B" w14:textId="14FF27C5" w:rsidR="00A777E2" w:rsidRPr="003F6DA2" w:rsidRDefault="00A777E2">
      <w:pPr>
        <w:spacing w:after="160" w:line="259" w:lineRule="auto"/>
        <w:rPr>
          <w:rFonts w:asciiTheme="majorHAnsi" w:eastAsiaTheme="majorEastAsia" w:hAnsiTheme="majorHAnsi" w:cstheme="majorBidi"/>
          <w:b/>
          <w:sz w:val="32"/>
          <w:szCs w:val="32"/>
        </w:rPr>
      </w:pPr>
      <w:bookmarkStart w:id="5" w:name="_Toc345321899"/>
      <w:r w:rsidRPr="003F6DA2">
        <w:br w:type="page"/>
      </w:r>
    </w:p>
    <w:p w14:paraId="0FF16B5C" w14:textId="5B96735B" w:rsidR="00577D38" w:rsidRPr="003F6DA2" w:rsidRDefault="00342DDD" w:rsidP="00A777E2">
      <w:pPr>
        <w:pStyle w:val="Rubrik1"/>
      </w:pPr>
      <w:bookmarkStart w:id="6" w:name="_Toc7070557"/>
      <w:bookmarkEnd w:id="5"/>
      <w:r w:rsidRPr="003F6DA2">
        <w:lastRenderedPageBreak/>
        <w:t>Metoder och verktyg</w:t>
      </w:r>
      <w:bookmarkEnd w:id="6"/>
    </w:p>
    <w:p w14:paraId="40002907" w14:textId="2287AA78" w:rsidR="00342DDD" w:rsidRPr="003F6DA2" w:rsidRDefault="00342DDD" w:rsidP="00342DDD">
      <w:r w:rsidRPr="003F6DA2">
        <w:t>Beskriv så detaljerat som möjligt vad du planerar att göra och hur du tänker gå tillväga. Försök att få med</w:t>
      </w:r>
    </w:p>
    <w:p w14:paraId="08E0A1BE" w14:textId="3BCABF0F" w:rsidR="00342DDD" w:rsidRPr="003F6DA2" w:rsidRDefault="00342DDD" w:rsidP="00342DDD">
      <w:pPr>
        <w:pStyle w:val="Liststycke"/>
        <w:numPr>
          <w:ilvl w:val="0"/>
          <w:numId w:val="12"/>
        </w:numPr>
      </w:pPr>
      <w:r w:rsidRPr="003F6DA2">
        <w:t>Tekniker</w:t>
      </w:r>
      <w:r w:rsidR="00A813E1">
        <w:t xml:space="preserve"> (HTML, CSS, JavaScript, ASP.NET, SQL Server osv.)</w:t>
      </w:r>
    </w:p>
    <w:p w14:paraId="355463AC" w14:textId="1065F494" w:rsidR="00342DDD" w:rsidRPr="003F6DA2" w:rsidRDefault="00342DDD" w:rsidP="00342DDD">
      <w:pPr>
        <w:pStyle w:val="Liststycke"/>
        <w:numPr>
          <w:ilvl w:val="0"/>
          <w:numId w:val="12"/>
        </w:numPr>
      </w:pPr>
      <w:r w:rsidRPr="003F6DA2">
        <w:t>Bibliotek/ramverk</w:t>
      </w:r>
      <w:r w:rsidR="004118D7">
        <w:t xml:space="preserve"> (jQuery, Bootstrap, Chart.js osv.)</w:t>
      </w:r>
    </w:p>
    <w:p w14:paraId="5256F862" w14:textId="2833E5E4" w:rsidR="00342DDD" w:rsidRPr="003F6DA2" w:rsidRDefault="00342DDD" w:rsidP="00342DDD">
      <w:pPr>
        <w:pStyle w:val="Liststycke"/>
        <w:numPr>
          <w:ilvl w:val="0"/>
          <w:numId w:val="12"/>
        </w:numPr>
      </w:pPr>
      <w:r w:rsidRPr="003F6DA2">
        <w:t>Programvaror</w:t>
      </w:r>
      <w:r w:rsidR="004118D7">
        <w:t xml:space="preserve"> (VS, VS Code, Photoshop, Indesign osv.)</w:t>
      </w:r>
    </w:p>
    <w:p w14:paraId="5699879D" w14:textId="513005D3" w:rsidR="00342DDD" w:rsidRPr="003F6DA2" w:rsidRDefault="00342DDD" w:rsidP="00342DDD">
      <w:pPr>
        <w:pStyle w:val="Liststycke"/>
        <w:numPr>
          <w:ilvl w:val="0"/>
          <w:numId w:val="12"/>
        </w:numPr>
      </w:pPr>
      <w:r w:rsidRPr="003F6DA2">
        <w:t>Verktyg</w:t>
      </w:r>
      <w:r w:rsidR="004118D7">
        <w:t xml:space="preserve"> (Minifier eller modifiera Bootstrap med npm t.ex.)</w:t>
      </w:r>
    </w:p>
    <w:p w14:paraId="53C62039" w14:textId="79A3CB7F" w:rsidR="00342DDD" w:rsidRPr="003F6DA2" w:rsidRDefault="00342DDD" w:rsidP="00342DDD">
      <w:pPr>
        <w:pStyle w:val="Liststycke"/>
        <w:numPr>
          <w:ilvl w:val="0"/>
          <w:numId w:val="12"/>
        </w:numPr>
      </w:pPr>
      <w:r w:rsidRPr="003F6DA2">
        <w:t>Onlineresurser (om du fastnar, var letar du information?)</w:t>
      </w:r>
    </w:p>
    <w:p w14:paraId="0FF16B5E" w14:textId="1CA143E2" w:rsidR="00577D38" w:rsidRDefault="00342DDD" w:rsidP="00342DDD">
      <w:r w:rsidRPr="003F6DA2">
        <w:t>Beskriv detaljerat vad du tänker göra. Andra skall av din beskrivning förstå precis vad du tänker göra. Var konkret, inte generell eller svävande. Detta avsnitt är viktigare än man tror! Man kan också under metodrubriken passa på att kritisera och värdera källorna som man tänker använda sig av och motivera varför.</w:t>
      </w:r>
    </w:p>
    <w:p w14:paraId="71B5FDB4" w14:textId="6DD2E2F7" w:rsidR="004B6F4D" w:rsidRDefault="004B6F4D" w:rsidP="00342DDD"/>
    <w:p w14:paraId="4E5A123E" w14:textId="2B71F6CC" w:rsidR="004B6F4D" w:rsidRPr="003F6DA2" w:rsidRDefault="004B6F4D" w:rsidP="00342DDD">
      <w:r>
        <w:t>Ev. Anime.js</w:t>
      </w:r>
    </w:p>
    <w:p w14:paraId="0A1C82FB" w14:textId="77777777" w:rsidR="00342DDD" w:rsidRPr="003F6DA2" w:rsidRDefault="00342DDD" w:rsidP="00342DDD">
      <w:pPr>
        <w:pStyle w:val="Rubrik2"/>
      </w:pPr>
      <w:bookmarkStart w:id="7" w:name="_Toc7070558"/>
      <w:r w:rsidRPr="003F6DA2">
        <w:t>Avgränsningar</w:t>
      </w:r>
      <w:bookmarkEnd w:id="7"/>
    </w:p>
    <w:p w14:paraId="02D99694" w14:textId="1846DEDF" w:rsidR="00342DDD" w:rsidRPr="003F6DA2" w:rsidRDefault="00342DDD" w:rsidP="00342DDD">
      <w:r w:rsidRPr="003F6DA2">
        <w:t>En kort rubrik som förtydligar vad projektet inte skall innehålla eller leverera. Denna rubrik kan vara bra så att det inte blir några missförstånd mellan utvecklare och beställare. Det skulle t.ex. kunna handla om att ”I projektet ingår inte publicering av webbsida på en server och inte heller tillhandahållande av domän”. I fallet med er som inte läser Webbserverprogrammering 1 skulle man kunna ha något i stil med ”Formuläret som ska finnas på kontaktsidan kommer bara utvecklas på klientsidan och data som skickas kommer alltså inte att behandlas på något sätt”.</w:t>
      </w:r>
    </w:p>
    <w:p w14:paraId="1A683AC1" w14:textId="73D7B038" w:rsidR="00342DDD" w:rsidRPr="003F6DA2" w:rsidRDefault="00342DDD" w:rsidP="00342DDD">
      <w:pPr>
        <w:pStyle w:val="Rubrik2"/>
      </w:pPr>
      <w:bookmarkStart w:id="8" w:name="_Toc7070559"/>
      <w:r w:rsidRPr="003F6DA2">
        <w:t>Potentiella problem</w:t>
      </w:r>
      <w:bookmarkEnd w:id="8"/>
    </w:p>
    <w:p w14:paraId="349045B6" w14:textId="084CCECF" w:rsidR="00342DDD" w:rsidRPr="003F6DA2" w:rsidRDefault="00342DDD" w:rsidP="00342DDD">
      <w:r w:rsidRPr="003F6DA2">
        <w:t>Är det något i ditt planerade projekt som du för tillfället inte är riktigt säker på hur du ska lösa? Vilket är det största hotet för att du inte ska lyckas med ditt projekt?</w:t>
      </w:r>
      <w:r w:rsidR="003F6DA2" w:rsidRPr="003F6DA2">
        <w:t xml:space="preserve"> Tid, omfattning, svårighetsgrad eller något annat?</w:t>
      </w:r>
    </w:p>
    <w:p w14:paraId="05A69EDD" w14:textId="0ED46624" w:rsidR="003F6DA2" w:rsidRPr="003F6DA2" w:rsidRDefault="003F6DA2" w:rsidP="00342DDD">
      <w:r w:rsidRPr="003F6DA2">
        <w:t>Om ett problem uppstår har du en plan för hur du kan prioritera om eller kanske en alternativ lösning?</w:t>
      </w:r>
    </w:p>
    <w:p w14:paraId="0FF16B5F" w14:textId="77777777" w:rsidR="00A777E2" w:rsidRPr="003F6DA2" w:rsidRDefault="00A777E2">
      <w:pPr>
        <w:spacing w:after="160" w:line="259" w:lineRule="auto"/>
        <w:rPr>
          <w:rFonts w:asciiTheme="majorHAnsi" w:eastAsiaTheme="majorEastAsia" w:hAnsiTheme="majorHAnsi" w:cstheme="majorBidi"/>
          <w:b/>
          <w:sz w:val="32"/>
          <w:szCs w:val="32"/>
        </w:rPr>
      </w:pPr>
      <w:bookmarkStart w:id="9" w:name="_Toc345321898"/>
      <w:r w:rsidRPr="003F6DA2">
        <w:br w:type="page"/>
      </w:r>
    </w:p>
    <w:p w14:paraId="0FF16B60" w14:textId="328A1B95" w:rsidR="00577D38" w:rsidRDefault="00342DDD" w:rsidP="00A777E2">
      <w:pPr>
        <w:pStyle w:val="Rubrik1"/>
      </w:pPr>
      <w:bookmarkStart w:id="10" w:name="_Toc7070560"/>
      <w:bookmarkEnd w:id="9"/>
      <w:r w:rsidRPr="003F6DA2">
        <w:lastRenderedPageBreak/>
        <w:t>Tidsplan</w:t>
      </w:r>
      <w:bookmarkEnd w:id="10"/>
    </w:p>
    <w:p w14:paraId="7750F5FF" w14:textId="51397E47" w:rsidR="003F6DA2" w:rsidRPr="003F6DA2" w:rsidRDefault="003F6DA2" w:rsidP="003F6DA2">
      <w:r>
        <w:t>Gör en enkel plan över när olika moment av ditt projekt skall vara klart.</w:t>
      </w:r>
    </w:p>
    <w:tbl>
      <w:tblPr>
        <w:tblStyle w:val="Rutntstabell4"/>
        <w:tblW w:w="0" w:type="auto"/>
        <w:tblLook w:val="04A0" w:firstRow="1" w:lastRow="0" w:firstColumn="1" w:lastColumn="0" w:noHBand="0" w:noVBand="1"/>
      </w:tblPr>
      <w:tblGrid>
        <w:gridCol w:w="1980"/>
        <w:gridCol w:w="3118"/>
        <w:gridCol w:w="3964"/>
      </w:tblGrid>
      <w:tr w:rsidR="003F6DA2" w14:paraId="0FBED513" w14:textId="77777777" w:rsidTr="003F6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AC6186E" w14:textId="17940D66" w:rsidR="003F6DA2" w:rsidRDefault="003F6DA2" w:rsidP="003F6DA2">
            <w:pPr>
              <w:jc w:val="center"/>
            </w:pPr>
            <w:r>
              <w:t>Datum</w:t>
            </w:r>
          </w:p>
        </w:tc>
        <w:tc>
          <w:tcPr>
            <w:tcW w:w="3118" w:type="dxa"/>
          </w:tcPr>
          <w:p w14:paraId="1CA42C4C" w14:textId="27DFCFD8"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Milstolpe</w:t>
            </w:r>
          </w:p>
        </w:tc>
        <w:tc>
          <w:tcPr>
            <w:tcW w:w="3964" w:type="dxa"/>
          </w:tcPr>
          <w:p w14:paraId="61442EA8" w14:textId="313DFFC6"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Beskrivning</w:t>
            </w:r>
          </w:p>
        </w:tc>
      </w:tr>
      <w:tr w:rsidR="003F6DA2" w14:paraId="0959F605"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700FEEA" w14:textId="77777777" w:rsidR="003F6DA2" w:rsidRDefault="003F6DA2" w:rsidP="008A2306"/>
        </w:tc>
        <w:tc>
          <w:tcPr>
            <w:tcW w:w="3118" w:type="dxa"/>
          </w:tcPr>
          <w:p w14:paraId="6C4015A5" w14:textId="77777777" w:rsidR="003F6DA2" w:rsidRDefault="003F6DA2" w:rsidP="008A2306">
            <w:pPr>
              <w:cnfStyle w:val="000000100000" w:firstRow="0" w:lastRow="0" w:firstColumn="0" w:lastColumn="0" w:oddVBand="0" w:evenVBand="0" w:oddHBand="1" w:evenHBand="0" w:firstRowFirstColumn="0" w:firstRowLastColumn="0" w:lastRowFirstColumn="0" w:lastRowLastColumn="0"/>
            </w:pPr>
          </w:p>
        </w:tc>
        <w:tc>
          <w:tcPr>
            <w:tcW w:w="3964" w:type="dxa"/>
          </w:tcPr>
          <w:p w14:paraId="718B5572" w14:textId="77777777" w:rsidR="003F6DA2" w:rsidRDefault="003F6DA2" w:rsidP="008A2306">
            <w:pPr>
              <w:cnfStyle w:val="000000100000" w:firstRow="0" w:lastRow="0" w:firstColumn="0" w:lastColumn="0" w:oddVBand="0" w:evenVBand="0" w:oddHBand="1" w:evenHBand="0" w:firstRowFirstColumn="0" w:firstRowLastColumn="0" w:lastRowFirstColumn="0" w:lastRowLastColumn="0"/>
            </w:pPr>
          </w:p>
        </w:tc>
      </w:tr>
    </w:tbl>
    <w:p w14:paraId="0FF16B61" w14:textId="50F41FDD" w:rsidR="00577D38" w:rsidRPr="003F6DA2" w:rsidRDefault="003F6DA2" w:rsidP="003F6DA2">
      <w:pPr>
        <w:pStyle w:val="Beskrivning"/>
        <w:jc w:val="center"/>
      </w:pPr>
      <w:r>
        <w:t>Tabell 1: Milstolpeplan.</w:t>
      </w:r>
    </w:p>
    <w:sectPr w:rsidR="00577D38" w:rsidRPr="003F6DA2"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02E45" w14:textId="77777777" w:rsidR="00D12134" w:rsidRDefault="00D12134" w:rsidP="002C3557">
      <w:pPr>
        <w:spacing w:after="0"/>
      </w:pPr>
      <w:r>
        <w:separator/>
      </w:r>
    </w:p>
  </w:endnote>
  <w:endnote w:type="continuationSeparator" w:id="0">
    <w:p w14:paraId="4352B113" w14:textId="77777777" w:rsidR="00D12134" w:rsidRDefault="00D12134"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E8753" w14:textId="77777777" w:rsidR="00273BE5" w:rsidRDefault="00273BE5">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158120"/>
      <w:docPartObj>
        <w:docPartGallery w:val="Page Numbers (Bottom of Page)"/>
        <w:docPartUnique/>
      </w:docPartObj>
    </w:sdtPr>
    <w:sdtEnd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B9C" w14:textId="77777777" w:rsidR="00A73005" w:rsidRDefault="00A73005">
    <w:pPr>
      <w:pStyle w:val="Sidfot"/>
      <w:jc w:val="center"/>
    </w:pPr>
  </w:p>
  <w:p w14:paraId="0FF16B9D" w14:textId="77777777" w:rsidR="000F6479" w:rsidRDefault="000F6479">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293048"/>
      <w:docPartObj>
        <w:docPartGallery w:val="Page Numbers (Bottom of Page)"/>
        <w:docPartUnique/>
      </w:docPartObj>
    </w:sdtPr>
    <w:sdtEnd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E3D44" w14:textId="77777777" w:rsidR="00D12134" w:rsidRDefault="00D12134" w:rsidP="002C3557">
      <w:pPr>
        <w:spacing w:after="0"/>
      </w:pPr>
      <w:r>
        <w:separator/>
      </w:r>
    </w:p>
  </w:footnote>
  <w:footnote w:type="continuationSeparator" w:id="0">
    <w:p w14:paraId="2638C34D" w14:textId="77777777" w:rsidR="00D12134" w:rsidRDefault="00D12134" w:rsidP="002C355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5852F" w14:textId="77777777" w:rsidR="00273BE5" w:rsidRDefault="00273BE5">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B2F0F" w14:textId="77777777" w:rsidR="00273BE5" w:rsidRDefault="00273BE5">
    <w:pPr>
      <w:pStyle w:val="Sidhuvu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1B6F2" w14:textId="77777777" w:rsidR="00273BE5" w:rsidRDefault="00273BE5">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8"/>
  </w:num>
  <w:num w:numId="3">
    <w:abstractNumId w:val="2"/>
  </w:num>
  <w:num w:numId="4">
    <w:abstractNumId w:val="4"/>
  </w:num>
  <w:num w:numId="5">
    <w:abstractNumId w:val="5"/>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83DE7"/>
    <w:rsid w:val="000B268D"/>
    <w:rsid w:val="000D0B07"/>
    <w:rsid w:val="000D193A"/>
    <w:rsid w:val="000D1C03"/>
    <w:rsid w:val="000E281B"/>
    <w:rsid w:val="000E78EB"/>
    <w:rsid w:val="000F6479"/>
    <w:rsid w:val="00117BE1"/>
    <w:rsid w:val="00120124"/>
    <w:rsid w:val="001211CA"/>
    <w:rsid w:val="00124E3C"/>
    <w:rsid w:val="00125FF1"/>
    <w:rsid w:val="0014795B"/>
    <w:rsid w:val="00157CAA"/>
    <w:rsid w:val="00164408"/>
    <w:rsid w:val="0017486B"/>
    <w:rsid w:val="00177F92"/>
    <w:rsid w:val="001B7D2F"/>
    <w:rsid w:val="001D1899"/>
    <w:rsid w:val="001D3CD7"/>
    <w:rsid w:val="001D4B0E"/>
    <w:rsid w:val="001F11D3"/>
    <w:rsid w:val="001F2E99"/>
    <w:rsid w:val="00203CDA"/>
    <w:rsid w:val="00205DD9"/>
    <w:rsid w:val="002149FB"/>
    <w:rsid w:val="002227EE"/>
    <w:rsid w:val="00226F4F"/>
    <w:rsid w:val="002300AB"/>
    <w:rsid w:val="00236618"/>
    <w:rsid w:val="00236D27"/>
    <w:rsid w:val="002667B5"/>
    <w:rsid w:val="00273BE5"/>
    <w:rsid w:val="0029560F"/>
    <w:rsid w:val="002B0197"/>
    <w:rsid w:val="002B576F"/>
    <w:rsid w:val="002C23A2"/>
    <w:rsid w:val="002C3557"/>
    <w:rsid w:val="002F6EEA"/>
    <w:rsid w:val="00307A85"/>
    <w:rsid w:val="003345B1"/>
    <w:rsid w:val="00342A0B"/>
    <w:rsid w:val="00342DDD"/>
    <w:rsid w:val="0035437E"/>
    <w:rsid w:val="00370C00"/>
    <w:rsid w:val="00380B6A"/>
    <w:rsid w:val="00396DCB"/>
    <w:rsid w:val="003A32B7"/>
    <w:rsid w:val="003A3591"/>
    <w:rsid w:val="003A3789"/>
    <w:rsid w:val="003A50A4"/>
    <w:rsid w:val="003B6C29"/>
    <w:rsid w:val="003C64B7"/>
    <w:rsid w:val="003D02B7"/>
    <w:rsid w:val="003E0545"/>
    <w:rsid w:val="003E0C6F"/>
    <w:rsid w:val="003F6DA2"/>
    <w:rsid w:val="004118D7"/>
    <w:rsid w:val="004304F0"/>
    <w:rsid w:val="0043466C"/>
    <w:rsid w:val="00466DF1"/>
    <w:rsid w:val="0047388D"/>
    <w:rsid w:val="00490624"/>
    <w:rsid w:val="004915DD"/>
    <w:rsid w:val="00495E10"/>
    <w:rsid w:val="004A40EB"/>
    <w:rsid w:val="004B2A5D"/>
    <w:rsid w:val="004B450C"/>
    <w:rsid w:val="004B6F4D"/>
    <w:rsid w:val="004B7246"/>
    <w:rsid w:val="004C132E"/>
    <w:rsid w:val="004F6569"/>
    <w:rsid w:val="00524BAF"/>
    <w:rsid w:val="00532C52"/>
    <w:rsid w:val="00540D57"/>
    <w:rsid w:val="00557396"/>
    <w:rsid w:val="00573B02"/>
    <w:rsid w:val="005760B6"/>
    <w:rsid w:val="005771E1"/>
    <w:rsid w:val="00577D38"/>
    <w:rsid w:val="00591B56"/>
    <w:rsid w:val="00592A9E"/>
    <w:rsid w:val="00596E00"/>
    <w:rsid w:val="005D6A4B"/>
    <w:rsid w:val="005E56B3"/>
    <w:rsid w:val="006037ED"/>
    <w:rsid w:val="0062132C"/>
    <w:rsid w:val="006301EC"/>
    <w:rsid w:val="00630E57"/>
    <w:rsid w:val="00632DE4"/>
    <w:rsid w:val="00671982"/>
    <w:rsid w:val="00672E1C"/>
    <w:rsid w:val="006B0028"/>
    <w:rsid w:val="006C5807"/>
    <w:rsid w:val="006E28D1"/>
    <w:rsid w:val="00710EB8"/>
    <w:rsid w:val="00715B6A"/>
    <w:rsid w:val="0072094D"/>
    <w:rsid w:val="00742BB9"/>
    <w:rsid w:val="0075038D"/>
    <w:rsid w:val="007548EA"/>
    <w:rsid w:val="00761163"/>
    <w:rsid w:val="007669C3"/>
    <w:rsid w:val="00785DCC"/>
    <w:rsid w:val="00792A12"/>
    <w:rsid w:val="007A7627"/>
    <w:rsid w:val="007C302B"/>
    <w:rsid w:val="007C41A0"/>
    <w:rsid w:val="007C6BA5"/>
    <w:rsid w:val="007E7531"/>
    <w:rsid w:val="007F7EBD"/>
    <w:rsid w:val="00800EBF"/>
    <w:rsid w:val="00811C92"/>
    <w:rsid w:val="0082591C"/>
    <w:rsid w:val="008345D5"/>
    <w:rsid w:val="00837AD9"/>
    <w:rsid w:val="0085679E"/>
    <w:rsid w:val="00867FB5"/>
    <w:rsid w:val="008858C4"/>
    <w:rsid w:val="00897C87"/>
    <w:rsid w:val="008A2306"/>
    <w:rsid w:val="008A7F79"/>
    <w:rsid w:val="008C1CE6"/>
    <w:rsid w:val="008D16C0"/>
    <w:rsid w:val="00911903"/>
    <w:rsid w:val="00920648"/>
    <w:rsid w:val="00921190"/>
    <w:rsid w:val="0092154E"/>
    <w:rsid w:val="009404AF"/>
    <w:rsid w:val="00947A38"/>
    <w:rsid w:val="009558CC"/>
    <w:rsid w:val="009613BD"/>
    <w:rsid w:val="00965BFB"/>
    <w:rsid w:val="00965F16"/>
    <w:rsid w:val="00973B22"/>
    <w:rsid w:val="00983D04"/>
    <w:rsid w:val="00992ED0"/>
    <w:rsid w:val="00992F26"/>
    <w:rsid w:val="009A76EC"/>
    <w:rsid w:val="009B75F8"/>
    <w:rsid w:val="009B769E"/>
    <w:rsid w:val="009C7685"/>
    <w:rsid w:val="009D6009"/>
    <w:rsid w:val="00A05C6C"/>
    <w:rsid w:val="00A25AAF"/>
    <w:rsid w:val="00A30556"/>
    <w:rsid w:val="00A342E2"/>
    <w:rsid w:val="00A3500A"/>
    <w:rsid w:val="00A35DFB"/>
    <w:rsid w:val="00A42E56"/>
    <w:rsid w:val="00A73005"/>
    <w:rsid w:val="00A77692"/>
    <w:rsid w:val="00A777E2"/>
    <w:rsid w:val="00A813E1"/>
    <w:rsid w:val="00A86835"/>
    <w:rsid w:val="00A86B2A"/>
    <w:rsid w:val="00AA4269"/>
    <w:rsid w:val="00AA7C03"/>
    <w:rsid w:val="00AB47DB"/>
    <w:rsid w:val="00AF6546"/>
    <w:rsid w:val="00B0334D"/>
    <w:rsid w:val="00B03BE3"/>
    <w:rsid w:val="00B33476"/>
    <w:rsid w:val="00B46534"/>
    <w:rsid w:val="00B50180"/>
    <w:rsid w:val="00B94D51"/>
    <w:rsid w:val="00BA3857"/>
    <w:rsid w:val="00BA5BB1"/>
    <w:rsid w:val="00BB2A32"/>
    <w:rsid w:val="00BB7B09"/>
    <w:rsid w:val="00BC35FB"/>
    <w:rsid w:val="00BE45A9"/>
    <w:rsid w:val="00BF2018"/>
    <w:rsid w:val="00C05DBD"/>
    <w:rsid w:val="00C2286F"/>
    <w:rsid w:val="00C325E0"/>
    <w:rsid w:val="00C42067"/>
    <w:rsid w:val="00C64A3A"/>
    <w:rsid w:val="00C64C2B"/>
    <w:rsid w:val="00CA2528"/>
    <w:rsid w:val="00CA73C5"/>
    <w:rsid w:val="00CC7B75"/>
    <w:rsid w:val="00CD2E05"/>
    <w:rsid w:val="00D05198"/>
    <w:rsid w:val="00D06318"/>
    <w:rsid w:val="00D12134"/>
    <w:rsid w:val="00D275A4"/>
    <w:rsid w:val="00D32D02"/>
    <w:rsid w:val="00D36227"/>
    <w:rsid w:val="00D36707"/>
    <w:rsid w:val="00D40629"/>
    <w:rsid w:val="00D44F4C"/>
    <w:rsid w:val="00D46D19"/>
    <w:rsid w:val="00D66226"/>
    <w:rsid w:val="00D759A6"/>
    <w:rsid w:val="00DA1D00"/>
    <w:rsid w:val="00DA75F8"/>
    <w:rsid w:val="00DB7690"/>
    <w:rsid w:val="00DD74BF"/>
    <w:rsid w:val="00DF75D1"/>
    <w:rsid w:val="00E07D3D"/>
    <w:rsid w:val="00E1732E"/>
    <w:rsid w:val="00E23165"/>
    <w:rsid w:val="00E26A99"/>
    <w:rsid w:val="00E41186"/>
    <w:rsid w:val="00E427B2"/>
    <w:rsid w:val="00E435F1"/>
    <w:rsid w:val="00E54491"/>
    <w:rsid w:val="00E5794E"/>
    <w:rsid w:val="00E62495"/>
    <w:rsid w:val="00E63ABC"/>
    <w:rsid w:val="00E70246"/>
    <w:rsid w:val="00E71012"/>
    <w:rsid w:val="00E7529F"/>
    <w:rsid w:val="00E80AB7"/>
    <w:rsid w:val="00ED2863"/>
    <w:rsid w:val="00ED3A03"/>
    <w:rsid w:val="00EE66C2"/>
    <w:rsid w:val="00EE7DA8"/>
    <w:rsid w:val="00EF1107"/>
    <w:rsid w:val="00EF5338"/>
    <w:rsid w:val="00F00B7E"/>
    <w:rsid w:val="00F03EFE"/>
    <w:rsid w:val="00F04778"/>
    <w:rsid w:val="00F0678F"/>
    <w:rsid w:val="00F1236B"/>
    <w:rsid w:val="00F17F1A"/>
    <w:rsid w:val="00F369F1"/>
    <w:rsid w:val="00F82D1F"/>
    <w:rsid w:val="00F91D5C"/>
    <w:rsid w:val="00F92455"/>
    <w:rsid w:val="00FB23E7"/>
    <w:rsid w:val="00FB6D4E"/>
    <w:rsid w:val="00FC2F75"/>
    <w:rsid w:val="00FC5E45"/>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Olstomnmnande">
    <w:name w:val="Unresolved Mention"/>
    <w:basedOn w:val="Standardstycketeckensnitt"/>
    <w:uiPriority w:val="99"/>
    <w:semiHidden/>
    <w:unhideWhenUsed/>
    <w:rsid w:val="00785D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889082008750348BBF3F89049F54A16" ma:contentTypeVersion="3" ma:contentTypeDescription="Skapa ett nytt dokument." ma:contentTypeScope="" ma:versionID="c6df42030ea44d18ae90d489858d9deb">
  <xsd:schema xmlns:xsd="http://www.w3.org/2001/XMLSchema" xmlns:xs="http://www.w3.org/2001/XMLSchema" xmlns:p="http://schemas.microsoft.com/office/2006/metadata/properties" xmlns:ns2="84abbfe3-091a-40e6-86d0-11b08bfcbb8d" targetNamespace="http://schemas.microsoft.com/office/2006/metadata/properties" ma:root="true" ma:fieldsID="c09d5cee99b747d1cbe1c3ba81c379dd" ns2:_="">
    <xsd:import namespace="84abbfe3-091a-40e6-86d0-11b08bfcbb8d"/>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abbfe3-091a-40e6-86d0-11b08bfcbb8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84abbfe3-091a-40e6-86d0-11b08bfcbb8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4839484-E257-4283-99C6-99AC1A7825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abbfe3-091a-40e6-86d0-11b08bfcbb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9B62D4-BE85-4AE1-B0ED-FAD0FBEEA6C3}">
  <ds:schemaRefs>
    <ds:schemaRef ds:uri="http://schemas.microsoft.com/office/2006/metadata/properties"/>
    <ds:schemaRef ds:uri="http://schemas.microsoft.com/office/infopath/2007/PartnerControls"/>
    <ds:schemaRef ds:uri="84abbfe3-091a-40e6-86d0-11b08bfcbb8d"/>
  </ds:schemaRefs>
</ds:datastoreItem>
</file>

<file path=customXml/itemProps3.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customXml/itemProps4.xml><?xml version="1.0" encoding="utf-8"?>
<ds:datastoreItem xmlns:ds="http://schemas.openxmlformats.org/officeDocument/2006/customXml" ds:itemID="{B07647EA-6FDA-4537-A7D0-FDDCBDD8271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663</Words>
  <Characters>3516</Characters>
  <Application>Microsoft Office Word</Application>
  <DocSecurity>0</DocSecurity>
  <Lines>29</Lines>
  <Paragraphs>8</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Larsson</dc:creator>
  <cp:keywords/>
  <dc:description/>
  <cp:lastModifiedBy>Johannes Pettersson</cp:lastModifiedBy>
  <cp:revision>7</cp:revision>
  <cp:lastPrinted>2017-04-18T14:19:00Z</cp:lastPrinted>
  <dcterms:created xsi:type="dcterms:W3CDTF">2018-01-29T15:27:00Z</dcterms:created>
  <dcterms:modified xsi:type="dcterms:W3CDTF">2022-03-24T10:56:00Z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0x0101005889082008750348BBF3F89049F54A16</vt:lpwstr>
  </property>
</Properties>
</file>